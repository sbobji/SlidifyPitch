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808" w:rsidRDefault="008A5808">
      <w:pPr>
        <w:pStyle w:val="Title"/>
      </w:pPr>
      <w:r>
        <w:t>Slidify Pitch Presentation</w:t>
      </w:r>
    </w:p>
    <w:p w:rsidR="008A5808" w:rsidRDefault="008A5808">
      <w:pPr>
        <w:pStyle w:val="Authors"/>
      </w:pPr>
      <w:r>
        <w:t>Srividya Bobji</w:t>
      </w:r>
    </w:p>
    <w:p w:rsidR="008A5808" w:rsidRDefault="008A5808">
      <w:pPr>
        <w:pStyle w:val="Date"/>
      </w:pPr>
      <w:r>
        <w:t>Sunday, January 25, 2015</w:t>
      </w:r>
    </w:p>
    <w:p w:rsidR="008A5808" w:rsidRDefault="008A5808">
      <w:pPr>
        <w:pStyle w:val="Heading2"/>
      </w:pPr>
      <w:bookmarkStart w:id="0" w:name="central-limit-theorem"/>
      <w:bookmarkEnd w:id="0"/>
      <w:r>
        <w:t>Central Limit Theorem</w:t>
      </w:r>
    </w:p>
    <w:p w:rsidR="008A5808" w:rsidRDefault="008A5808">
      <w:r>
        <w:t>The Central Limit Theorem (CLT) states that, given certain conditions, the arithmetic mean of a sufficiently large number of iterates of independent random variables, each with a well-defined expected value and well-defined variance, will be approximately normally distributed, regardless of the underlying distribution.</w:t>
      </w:r>
    </w:p>
    <w:p w:rsidR="008A5808" w:rsidRDefault="008A5808">
      <w:r>
        <w:t>--- .class #id</w:t>
      </w:r>
    </w:p>
    <w:p w:rsidR="008A5808" w:rsidRDefault="008A5808">
      <w:pPr>
        <w:pStyle w:val="Heading2"/>
      </w:pPr>
      <w:bookmarkStart w:id="1" w:name="exponential-distribution"/>
      <w:bookmarkEnd w:id="1"/>
      <w:r>
        <w:t>Exponential Distribution</w:t>
      </w:r>
    </w:p>
    <w:p w:rsidR="008A5808" w:rsidRDefault="008A5808">
      <w:r>
        <w:t>Exponential Distribution in R is computed using</w:t>
      </w:r>
    </w:p>
    <w:p w:rsidR="008A5808" w:rsidRDefault="008A5808">
      <w:pPr>
        <w:pStyle w:val="SourceCode"/>
      </w:pPr>
      <w:r>
        <w:rPr>
          <w:rStyle w:val="VerbatimChar"/>
        </w:rPr>
        <w:t>rexp(n,lambda)</w:t>
      </w:r>
    </w:p>
    <w:p w:rsidR="008A5808" w:rsidRDefault="008A5808">
      <w:r>
        <w:t>For this scenario, we use n will be 50 (iterations) and lambda as 0.5.</w:t>
      </w:r>
    </w:p>
    <w:p w:rsidR="008A5808" w:rsidRDefault="008A5808">
      <w:r>
        <w:t>We will try for 500 simulations and see if CLT is good.</w:t>
      </w:r>
    </w:p>
    <w:p w:rsidR="008A5808" w:rsidRDefault="008A5808">
      <w:r>
        <w:pict>
          <v:rect id="_x0000_i1025" style="width:0;height:1.5pt" o:hralign="center" o:hrstd="t" o:hr="t" stroked="f"/>
        </w:pict>
      </w:r>
    </w:p>
    <w:p w:rsidR="008A5808" w:rsidRDefault="008A5808">
      <w:pPr>
        <w:pStyle w:val="Heading2"/>
      </w:pPr>
      <w:bookmarkStart w:id="2" w:name="simulating-for-500"/>
      <w:bookmarkEnd w:id="2"/>
      <w:r>
        <w:t>Simulating for 500</w:t>
      </w:r>
    </w:p>
    <w:p w:rsidR="008A5808" w:rsidRDefault="008A5808">
      <w:r>
        <w:t>The code below does the simulation and Plots the graph</w:t>
      </w:r>
    </w:p>
    <w:p w:rsidR="008A5808" w:rsidRDefault="008A5808">
      <w:pPr>
        <w:pStyle w:val="SourceCode"/>
      </w:pPr>
      <w:r>
        <w:rPr>
          <w:rStyle w:val="NormalTok"/>
        </w:rPr>
        <w:t>sampleMeans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(sim, function(x) {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rexp</w:t>
      </w:r>
      <w:r>
        <w:rPr>
          <w:rStyle w:val="NormalTok"/>
        </w:rPr>
        <w:t>(n, lambda))}))</w:t>
      </w:r>
      <w:r>
        <w:br/>
      </w:r>
      <w:r>
        <w:rPr>
          <w:rStyle w:val="NormalTok"/>
        </w:rPr>
        <w:t>sampleMean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(sampleMeans$x)</w:t>
      </w:r>
      <w:r>
        <w:br/>
      </w:r>
      <w:r>
        <w:rPr>
          <w:rStyle w:val="NormalTok"/>
        </w:rPr>
        <w:t>theoreticalMean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/lambda</w:t>
      </w:r>
      <w:r>
        <w:br/>
      </w:r>
      <w:r>
        <w:rPr>
          <w:rStyle w:val="NormalTok"/>
        </w:rPr>
        <w:t>variance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(sampleMeans$x)</w:t>
      </w:r>
      <w:r>
        <w:br/>
      </w:r>
      <w:r>
        <w:rPr>
          <w:rStyle w:val="NormalTok"/>
        </w:rPr>
        <w:t>theoreticalVariance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/lambda)/</w:t>
      </w:r>
      <w:r>
        <w:rPr>
          <w:rStyle w:val="KeywordTok"/>
        </w:rPr>
        <w:t>sqrt</w:t>
      </w:r>
      <w:r>
        <w:rPr>
          <w:rStyle w:val="NormalTok"/>
        </w:rPr>
        <w:t>(n)</w:t>
      </w:r>
    </w:p>
    <w:p w:rsidR="008A5808" w:rsidRDefault="008A5808">
      <w:pPr>
        <w:pStyle w:val="SourceCode"/>
      </w:pPr>
      <w:r>
        <w:rPr>
          <w:rStyle w:val="VerbatimChar"/>
        </w:rPr>
        <w:t># Plotting graph</w:t>
      </w:r>
      <w:r>
        <w:br/>
      </w:r>
      <w:r>
        <w:rPr>
          <w:rStyle w:val="VerbatimChar"/>
        </w:rPr>
        <w:t>library(ggplot2)</w:t>
      </w:r>
      <w:r>
        <w:br/>
      </w:r>
      <w:r>
        <w:rPr>
          <w:rStyle w:val="VerbatimChar"/>
        </w:rPr>
        <w:t xml:space="preserve">ggplot(data = sampleMeans, aes(x = x)) + </w:t>
      </w:r>
      <w:r>
        <w:br/>
      </w:r>
      <w:r>
        <w:rPr>
          <w:rStyle w:val="VerbatimChar"/>
        </w:rPr>
        <w:t xml:space="preserve">    geom_histogram(aes(y=..density..), fill = I('blue'), </w:t>
      </w:r>
      <w:r>
        <w:br/>
      </w:r>
      <w:r>
        <w:rPr>
          <w:rStyle w:val="VerbatimChar"/>
        </w:rPr>
        <w:t xml:space="preserve">                   binwidth = lambda, color = I('black')) +</w:t>
      </w:r>
      <w:r>
        <w:br/>
      </w:r>
      <w:r>
        <w:rPr>
          <w:rStyle w:val="VerbatimChar"/>
        </w:rPr>
        <w:t xml:space="preserve">    stat_function(fun = dnorm, arg = list(mean = theoreticalMean, sd = variance))</w:t>
      </w:r>
    </w:p>
    <w:p w:rsidR="008A5808" w:rsidRDefault="008A5808">
      <w:r>
        <w:pict>
          <v:rect id="_x0000_i1026" style="width:0;height:1.5pt" o:hralign="center" o:hrstd="t" o:hr="t" stroked="f"/>
        </w:pict>
      </w:r>
    </w:p>
    <w:p w:rsidR="008A5808" w:rsidRDefault="008A5808">
      <w:pPr>
        <w:pStyle w:val="Heading2"/>
      </w:pPr>
      <w:bookmarkStart w:id="3" w:name="graph"/>
      <w:r>
        <w:t>Graph</w:t>
      </w:r>
    </w:p>
    <w:bookmarkEnd w:id="3"/>
    <w:p w:rsidR="008A5808" w:rsidRDefault="008A5808">
      <w:pPr>
        <w:pStyle w:val="SourceCode"/>
      </w:pPr>
      <w:r>
        <w:rPr>
          <w:rStyle w:val="VerbatimChar"/>
        </w:rPr>
        <w:t>## Warning: package 'ggplot2' was built under R version 3.0.3</w:t>
      </w:r>
    </w:p>
    <w:p w:rsidR="008A5808" w:rsidRDefault="008A5808">
      <w:r w:rsidRPr="00E262B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7" type="#_x0000_t75" style="width:5in;height:6in;visibility:visible">
            <v:imagedata r:id="rId5" o:title=""/>
          </v:shape>
        </w:pict>
      </w:r>
    </w:p>
    <w:p w:rsidR="008A5808" w:rsidRDefault="008A5808">
      <w:r>
        <w:t>The above figure shows the theoretical mean in dotted red line and the sample mean. The actual sample mean is 1.9984 and the theoretical mean is 2.</w:t>
      </w:r>
    </w:p>
    <w:p w:rsidR="008A5808" w:rsidRDefault="008A5808">
      <w:r>
        <w:pict>
          <v:rect id="_x0000_i1028" style="width:0;height:1.5pt" o:hralign="center" o:hrstd="t" o:hr="t" stroked="f"/>
        </w:pict>
      </w:r>
    </w:p>
    <w:p w:rsidR="008A5808" w:rsidRDefault="008A5808">
      <w:pPr>
        <w:pStyle w:val="Heading2"/>
      </w:pPr>
      <w:bookmarkStart w:id="4" w:name="conclusion"/>
      <w:r>
        <w:t>Conclusion</w:t>
      </w:r>
    </w:p>
    <w:bookmarkEnd w:id="4"/>
    <w:p w:rsidR="008A5808" w:rsidRDefault="008A5808">
      <w:r>
        <w:t>We can conclude that the CLT (Central Limit Theorem) holds good as the sample mean is close to the theoretical mean.</w:t>
      </w:r>
    </w:p>
    <w:sectPr w:rsidR="008A5808" w:rsidSect="005A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7B26A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11C8B"/>
    <w:rsid w:val="004E29B3"/>
    <w:rsid w:val="00535C49"/>
    <w:rsid w:val="00590D07"/>
    <w:rsid w:val="005A6AC3"/>
    <w:rsid w:val="00784D58"/>
    <w:rsid w:val="008A5808"/>
    <w:rsid w:val="008D6863"/>
    <w:rsid w:val="00A424BC"/>
    <w:rsid w:val="00B86B75"/>
    <w:rsid w:val="00BC48D5"/>
    <w:rsid w:val="00C36279"/>
    <w:rsid w:val="00CA0B48"/>
    <w:rsid w:val="00E262BE"/>
    <w:rsid w:val="00E3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4BC"/>
    <w:pPr>
      <w:spacing w:before="180" w:after="18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24BC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24BC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24BC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24BC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424BC"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71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71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7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71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71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Compact">
    <w:name w:val="Compact"/>
    <w:basedOn w:val="Normal"/>
    <w:uiPriority w:val="99"/>
    <w:rsid w:val="00A424BC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99"/>
    <w:qFormat/>
    <w:rsid w:val="00A424BC"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927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uthors">
    <w:name w:val="Authors"/>
    <w:next w:val="Normal"/>
    <w:uiPriority w:val="99"/>
    <w:rsid w:val="00A424BC"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A424BC"/>
    <w:pPr>
      <w:keepNext/>
      <w:keepLines/>
      <w:spacing w:before="0" w:after="200"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B92710"/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9"/>
    <w:rsid w:val="00A424BC"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A424B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271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uiPriority w:val="99"/>
    <w:rsid w:val="00A424B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A424BC"/>
  </w:style>
  <w:style w:type="paragraph" w:styleId="BodyText">
    <w:name w:val="Body Text"/>
    <w:basedOn w:val="Normal"/>
    <w:link w:val="BodyTextChar"/>
    <w:uiPriority w:val="99"/>
    <w:rsid w:val="00A424BC"/>
    <w:pPr>
      <w:spacing w:after="120"/>
    </w:pPr>
  </w:style>
  <w:style w:type="character" w:customStyle="1" w:styleId="BodyTextChar">
    <w:name w:val="Body Text Char"/>
    <w:basedOn w:val="DefaultParagraphFont"/>
    <w:link w:val="ImageCaption"/>
    <w:uiPriority w:val="99"/>
    <w:locked/>
    <w:rsid w:val="00A424BC"/>
    <w:rPr>
      <w:rFonts w:cs="Times New Roman"/>
    </w:rPr>
  </w:style>
  <w:style w:type="paragraph" w:customStyle="1" w:styleId="TableCaption">
    <w:name w:val="Table Caption"/>
    <w:basedOn w:val="Normal"/>
    <w:link w:val="BodyTextChar"/>
    <w:uiPriority w:val="99"/>
    <w:rsid w:val="00A424BC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uiPriority w:val="99"/>
    <w:rsid w:val="00A424BC"/>
    <w:pPr>
      <w:spacing w:before="0" w:after="120"/>
    </w:pPr>
    <w:rPr>
      <w:i/>
    </w:rPr>
  </w:style>
  <w:style w:type="character" w:customStyle="1" w:styleId="VerbatimChar">
    <w:name w:val="Verbatim Char"/>
    <w:basedOn w:val="BodyTextChar"/>
    <w:link w:val="SourceCode"/>
    <w:uiPriority w:val="99"/>
    <w:locked/>
    <w:rsid w:val="00A424BC"/>
    <w:rPr>
      <w:rFonts w:ascii="Consolas" w:hAnsi="Consolas"/>
      <w:sz w:val="22"/>
    </w:rPr>
  </w:style>
  <w:style w:type="character" w:customStyle="1" w:styleId="FootnoteRef">
    <w:name w:val="Footnote Ref"/>
    <w:basedOn w:val="BodyTextChar"/>
    <w:uiPriority w:val="99"/>
    <w:rsid w:val="00A424BC"/>
    <w:rPr>
      <w:vertAlign w:val="superscript"/>
    </w:rPr>
  </w:style>
  <w:style w:type="character" w:customStyle="1" w:styleId="Link">
    <w:name w:val="Link"/>
    <w:basedOn w:val="BodyTextChar"/>
    <w:uiPriority w:val="99"/>
    <w:rsid w:val="00A424BC"/>
    <w:rPr>
      <w:color w:val="4F81BD"/>
    </w:rPr>
  </w:style>
  <w:style w:type="paragraph" w:customStyle="1" w:styleId="SourceCode">
    <w:name w:val="Source Code"/>
    <w:basedOn w:val="Normal"/>
    <w:link w:val="VerbatimChar"/>
    <w:uiPriority w:val="99"/>
    <w:rsid w:val="00A424BC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uiPriority w:val="99"/>
    <w:rsid w:val="00A424BC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uiPriority w:val="99"/>
    <w:rsid w:val="00A424BC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uiPriority w:val="99"/>
    <w:rsid w:val="00A424BC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uiPriority w:val="99"/>
    <w:rsid w:val="00A424BC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uiPriority w:val="99"/>
    <w:rsid w:val="00A424BC"/>
    <w:rPr>
      <w:color w:val="0000CF"/>
      <w:shd w:val="clear" w:color="auto" w:fill="F8F8F8"/>
    </w:rPr>
  </w:style>
  <w:style w:type="character" w:customStyle="1" w:styleId="CharTok">
    <w:name w:val="CharTok"/>
    <w:basedOn w:val="VerbatimChar"/>
    <w:uiPriority w:val="99"/>
    <w:rsid w:val="00A424BC"/>
    <w:rPr>
      <w:color w:val="4E9A06"/>
      <w:shd w:val="clear" w:color="auto" w:fill="F8F8F8"/>
    </w:rPr>
  </w:style>
  <w:style w:type="character" w:customStyle="1" w:styleId="StringTok">
    <w:name w:val="StringTok"/>
    <w:basedOn w:val="VerbatimChar"/>
    <w:uiPriority w:val="99"/>
    <w:rsid w:val="00A424BC"/>
    <w:rPr>
      <w:color w:val="4E9A06"/>
      <w:shd w:val="clear" w:color="auto" w:fill="F8F8F8"/>
    </w:rPr>
  </w:style>
  <w:style w:type="character" w:customStyle="1" w:styleId="CommentTok">
    <w:name w:val="CommentTok"/>
    <w:basedOn w:val="VerbatimChar"/>
    <w:uiPriority w:val="99"/>
    <w:rsid w:val="00A424BC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uiPriority w:val="99"/>
    <w:rsid w:val="00A424BC"/>
    <w:rPr>
      <w:color w:val="8F5902"/>
      <w:shd w:val="clear" w:color="auto" w:fill="F8F8F8"/>
    </w:rPr>
  </w:style>
  <w:style w:type="character" w:customStyle="1" w:styleId="AlertTok">
    <w:name w:val="AlertTok"/>
    <w:basedOn w:val="VerbatimChar"/>
    <w:uiPriority w:val="99"/>
    <w:rsid w:val="00A424BC"/>
    <w:rPr>
      <w:color w:val="EF2929"/>
      <w:shd w:val="clear" w:color="auto" w:fill="F8F8F8"/>
    </w:rPr>
  </w:style>
  <w:style w:type="character" w:customStyle="1" w:styleId="FunctionTok">
    <w:name w:val="FunctionTok"/>
    <w:basedOn w:val="VerbatimChar"/>
    <w:uiPriority w:val="99"/>
    <w:rsid w:val="00A424BC"/>
    <w:rPr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uiPriority w:val="99"/>
    <w:rsid w:val="00A424BC"/>
    <w:rPr>
      <w:shd w:val="clear" w:color="auto" w:fill="F8F8F8"/>
    </w:rPr>
  </w:style>
  <w:style w:type="character" w:customStyle="1" w:styleId="ErrorTok">
    <w:name w:val="ErrorTok"/>
    <w:basedOn w:val="VerbatimChar"/>
    <w:uiPriority w:val="99"/>
    <w:rsid w:val="00A424BC"/>
    <w:rPr>
      <w:b/>
      <w:shd w:val="clear" w:color="auto" w:fill="F8F8F8"/>
    </w:rPr>
  </w:style>
  <w:style w:type="character" w:customStyle="1" w:styleId="NormalTok">
    <w:name w:val="NormalTok"/>
    <w:basedOn w:val="VerbatimChar"/>
    <w:uiPriority w:val="99"/>
    <w:rsid w:val="00A424BC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232</Words>
  <Characters>1324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Slidify Pitch Presentation</dc:title>
  <dc:subject/>
  <dc:creator>Srividya Bobji</dc:creator>
  <cp:keywords/>
  <dc:description/>
  <cp:lastModifiedBy>Vidya</cp:lastModifiedBy>
  <cp:revision>2</cp:revision>
  <dcterms:created xsi:type="dcterms:W3CDTF">2015-01-26T00:26:00Z</dcterms:created>
  <dcterms:modified xsi:type="dcterms:W3CDTF">2015-01-26T00:26:00Z</dcterms:modified>
</cp:coreProperties>
</file>